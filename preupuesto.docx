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4616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5384"/>
        <w:gridCol w:w="3252"/>
      </w:tblGrid>
      <w:tr w:rsidR="005E3096" w14:paraId="0A17F88D" w14:textId="77777777" w:rsidTr="004B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384" w:type="dxa"/>
          </w:tcPr>
          <w:p w14:paraId="586FF940" w14:textId="379D2624" w:rsidR="005E3096" w:rsidRDefault="00A40D5E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Direccion:anchorena 693</w:t>
            </w:r>
          </w:p>
          <w:p w14:paraId="5AB9FDEA" w14:textId="0EAABE2F" w:rsidR="005E3096" w:rsidRDefault="00A40D5E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Ciudad:buenos aires</w:t>
            </w:r>
          </w:p>
          <w:p w14:paraId="6A49B929" w14:textId="5D03F8C8" w:rsidR="005E3096" w:rsidRDefault="00A40D5E" w:rsidP="005E3096">
            <w:pPr>
              <w:pStyle w:val="Informacindelaempresa"/>
              <w:rPr>
                <w:noProof/>
              </w:rPr>
            </w:pPr>
            <w:r>
              <w:rPr>
                <w:noProof/>
              </w:rPr>
              <w:t>Telefono:1132124619</w:t>
            </w:r>
          </w:p>
          <w:p w14:paraId="3E0D4191" w14:textId="4F587D1F" w:rsidR="005E3096" w:rsidRDefault="003A05D6" w:rsidP="0088324E">
            <w:pPr>
              <w:pStyle w:val="Informacindelaempresa"/>
              <w:rPr>
                <w:bCs w:val="0"/>
                <w:noProof/>
              </w:rPr>
            </w:pPr>
            <w:r>
              <w:rPr>
                <w:noProof/>
              </w:rPr>
              <w:t xml:space="preserve">Sitio web: </w:t>
            </w:r>
            <w:hyperlink r:id="rId11" w:history="1">
              <w:r w:rsidR="008A6A98" w:rsidRPr="007346CE">
                <w:rPr>
                  <w:rStyle w:val="Hipervnculo"/>
                  <w:noProof/>
                </w:rPr>
                <w:t>www.eagleinc.com</w:t>
              </w:r>
            </w:hyperlink>
          </w:p>
          <w:p w14:paraId="6FAFB579" w14:textId="77777777" w:rsidR="008A6A98" w:rsidRDefault="008A6A98" w:rsidP="0088324E">
            <w:pPr>
              <w:pStyle w:val="Informacindelaempresa"/>
              <w:rPr>
                <w:bCs w:val="0"/>
                <w:noProof/>
              </w:rPr>
            </w:pPr>
          </w:p>
          <w:p w14:paraId="29515288" w14:textId="14EF5E9C" w:rsidR="008A6A98" w:rsidRDefault="008A6A98" w:rsidP="0088324E">
            <w:pPr>
              <w:pStyle w:val="Informacindelaempresa"/>
              <w:rPr>
                <w:noProof/>
              </w:rPr>
            </w:pPr>
          </w:p>
        </w:tc>
        <w:tc>
          <w:tcPr>
            <w:tcW w:w="3252" w:type="dxa"/>
            <w:shd w:val="clear" w:color="auto" w:fill="595959" w:themeFill="text1" w:themeFillTint="A6"/>
            <w:vAlign w:val="center"/>
          </w:tcPr>
          <w:p w14:paraId="2FD7EFD1" w14:textId="1A04EDD4" w:rsidR="005E3096" w:rsidRPr="00201252" w:rsidRDefault="00A40D5E" w:rsidP="00E44206">
            <w:pPr>
              <w:pStyle w:val="Nombredelaempresa"/>
              <w:rPr>
                <w:noProof/>
              </w:rPr>
            </w:pPr>
            <w:r>
              <w:rPr>
                <w:noProof/>
              </w:rPr>
              <w:t>Eagle inc.</w:t>
            </w:r>
          </w:p>
        </w:tc>
      </w:tr>
    </w:tbl>
    <w:p w14:paraId="54A6E19C" w14:textId="0BC5A045" w:rsidR="005E3096" w:rsidRDefault="00A40D5E" w:rsidP="008A6A98">
      <w:pPr>
        <w:pStyle w:val="Informacindelaempresa"/>
        <w:rPr>
          <w:noProof/>
          <w:sz w:val="28"/>
          <w:szCs w:val="28"/>
        </w:rPr>
      </w:pPr>
      <w:r>
        <w:rPr>
          <w:noProof/>
        </w:rPr>
        <w:tab/>
      </w:r>
      <w:r w:rsidR="008A6A98" w:rsidRPr="008A6A98">
        <w:rPr>
          <w:noProof/>
          <w:sz w:val="28"/>
          <w:szCs w:val="28"/>
        </w:rPr>
        <w:t>Hola</w:t>
      </w:r>
      <w:r w:rsidR="008A6A98">
        <w:rPr>
          <w:noProof/>
          <w:sz w:val="28"/>
          <w:szCs w:val="28"/>
        </w:rPr>
        <w:t xml:space="preserve"> soy Bruno Rios y a continuacion le vengo a dejar el presupuesto para su pagina web detallado con los costos y servicios.</w:t>
      </w:r>
    </w:p>
    <w:p w14:paraId="38D7E014" w14:textId="77777777" w:rsidR="008A6A98" w:rsidRPr="008A6A98" w:rsidRDefault="008A6A98" w:rsidP="008A6A98">
      <w:pPr>
        <w:pStyle w:val="Informacindelaempresa"/>
        <w:rPr>
          <w:noProof/>
          <w:sz w:val="28"/>
          <w:szCs w:val="28"/>
        </w:rPr>
      </w:pPr>
    </w:p>
    <w:tbl>
      <w:tblPr>
        <w:tblStyle w:val="Tablaconcuadrcula1clara-nfasis3"/>
        <w:tblW w:w="4616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Campo de información de fax"/>
      </w:tblPr>
      <w:tblGrid>
        <w:gridCol w:w="1265"/>
        <w:gridCol w:w="3685"/>
        <w:gridCol w:w="1222"/>
        <w:gridCol w:w="2464"/>
      </w:tblGrid>
      <w:tr w:rsidR="005E3096" w14:paraId="4B43DCA4" w14:textId="77777777" w:rsidTr="0001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noProof/>
            </w:rPr>
            <w:alias w:val="Encabezado Para:"/>
            <w:tag w:val="Encabezado Para:"/>
            <w:id w:val="-1136248809"/>
            <w:placeholder>
              <w:docPart w:val="AAFF85CA64DB49DFBBB7CCE0AB9F8F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vAlign w:val="center"/>
              </w:tcPr>
              <w:p w14:paraId="2129F3D7" w14:textId="77777777" w:rsidR="005E3096" w:rsidRPr="00E44206" w:rsidRDefault="00E51BD1" w:rsidP="00E51BD1">
                <w:pPr>
                  <w:pStyle w:val="Ttulo1"/>
                  <w:outlineLvl w:val="0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Para:</w:t>
                </w:r>
              </w:p>
            </w:tc>
          </w:sdtContent>
        </w:sdt>
        <w:tc>
          <w:tcPr>
            <w:tcW w:w="3685" w:type="dxa"/>
            <w:vAlign w:val="center"/>
          </w:tcPr>
          <w:p w14:paraId="617C5499" w14:textId="412C2498" w:rsidR="005E3096" w:rsidRDefault="00A40D5E" w:rsidP="00B626D9">
            <w:pPr>
              <w:rPr>
                <w:noProof/>
              </w:rPr>
            </w:pPr>
            <w:r>
              <w:rPr>
                <w:noProof/>
              </w:rPr>
              <w:t>Quien corresponda</w:t>
            </w:r>
          </w:p>
        </w:tc>
        <w:sdt>
          <w:sdtPr>
            <w:rPr>
              <w:noProof/>
            </w:rPr>
            <w:alias w:val="Encabezado De:"/>
            <w:tag w:val="Encabezado De:"/>
            <w:id w:val="1253083533"/>
            <w:placeholder>
              <w:docPart w:val="7FE87BB28F374C768F7AD1A70B30CC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22" w:type="dxa"/>
                <w:vAlign w:val="center"/>
              </w:tcPr>
              <w:p w14:paraId="79C65515" w14:textId="77777777" w:rsidR="005E3096" w:rsidRPr="0049630C" w:rsidRDefault="00C847C4" w:rsidP="00C847C4">
                <w:pPr>
                  <w:pStyle w:val="Ttulo1"/>
                  <w:outlineLvl w:val="0"/>
                  <w:rPr>
                    <w:noProof/>
                  </w:rPr>
                </w:pPr>
                <w:r w:rsidRPr="0049630C">
                  <w:rPr>
                    <w:noProof/>
                    <w:lang w:bidi="es-ES"/>
                  </w:rPr>
                  <w:t>De:</w:t>
                </w:r>
              </w:p>
            </w:tc>
          </w:sdtContent>
        </w:sdt>
        <w:tc>
          <w:tcPr>
            <w:tcW w:w="2464" w:type="dxa"/>
            <w:vAlign w:val="center"/>
          </w:tcPr>
          <w:p w14:paraId="48BB0F39" w14:textId="34FE3E43" w:rsidR="005E3096" w:rsidRDefault="00A40D5E" w:rsidP="00B626D9">
            <w:pPr>
              <w:rPr>
                <w:noProof/>
              </w:rPr>
            </w:pPr>
            <w:r>
              <w:rPr>
                <w:noProof/>
              </w:rPr>
              <w:t>Bruno rios</w:t>
            </w:r>
          </w:p>
        </w:tc>
      </w:tr>
      <w:tr w:rsidR="00A40D5E" w14:paraId="25C71741" w14:textId="77777777" w:rsidTr="0001324D">
        <w:tc>
          <w:tcPr>
            <w:tcW w:w="1265" w:type="dxa"/>
            <w:vAlign w:val="center"/>
          </w:tcPr>
          <w:p w14:paraId="05745EBE" w14:textId="3B569811" w:rsidR="00A40D5E" w:rsidRPr="00451346" w:rsidRDefault="00A40D5E" w:rsidP="00A40D5E">
            <w:pPr>
              <w:pStyle w:val="Ttulo1"/>
              <w:outlineLvl w:val="0"/>
              <w:rPr>
                <w:noProof/>
              </w:rPr>
            </w:pPr>
            <w:r>
              <w:rPr>
                <w:noProof/>
              </w:rPr>
              <w:t>Trabajo:</w:t>
            </w:r>
          </w:p>
        </w:tc>
        <w:tc>
          <w:tcPr>
            <w:tcW w:w="3685" w:type="dxa"/>
            <w:vAlign w:val="center"/>
          </w:tcPr>
          <w:p w14:paraId="5C63465C" w14:textId="4942DDCE" w:rsidR="00A40D5E" w:rsidRDefault="00A40D5E" w:rsidP="00A40D5E">
            <w:pPr>
              <w:rPr>
                <w:noProof/>
              </w:rPr>
            </w:pPr>
            <w:r>
              <w:rPr>
                <w:noProof/>
              </w:rPr>
              <w:t>Diseño pagina web</w:t>
            </w:r>
          </w:p>
        </w:tc>
        <w:sdt>
          <w:sdtPr>
            <w:rPr>
              <w:noProof/>
            </w:rPr>
            <w:alias w:val="Encabezado de páginas:"/>
            <w:tag w:val="Encabezado de páginas:"/>
            <w:id w:val="-533646206"/>
            <w:placeholder>
              <w:docPart w:val="5F1D4D562D464E4EAC2041E3F189DE64"/>
            </w:placeholder>
            <w:temporary/>
            <w:showingPlcHdr/>
            <w15:appearance w15:val="hidden"/>
          </w:sdtPr>
          <w:sdtContent>
            <w:tc>
              <w:tcPr>
                <w:tcW w:w="1222" w:type="dxa"/>
                <w:vAlign w:val="center"/>
              </w:tcPr>
              <w:p w14:paraId="678F1F1F" w14:textId="77777777" w:rsidR="00A40D5E" w:rsidRPr="00451346" w:rsidRDefault="00A40D5E" w:rsidP="00A40D5E">
                <w:pPr>
                  <w:pStyle w:val="Ttulo1"/>
                  <w:outlineLvl w:val="0"/>
                  <w:rPr>
                    <w:noProof/>
                  </w:rPr>
                </w:pPr>
                <w:r w:rsidRPr="00451346">
                  <w:rPr>
                    <w:noProof/>
                    <w:lang w:bidi="es-ES"/>
                  </w:rPr>
                  <w:t>Páginas:</w:t>
                </w:r>
              </w:p>
            </w:tc>
          </w:sdtContent>
        </w:sdt>
        <w:tc>
          <w:tcPr>
            <w:tcW w:w="2464" w:type="dxa"/>
            <w:vAlign w:val="center"/>
          </w:tcPr>
          <w:p w14:paraId="78A9D115" w14:textId="3AE90CD9" w:rsidR="00A40D5E" w:rsidRDefault="00A40D5E" w:rsidP="00A40D5E">
            <w:pPr>
              <w:rPr>
                <w:noProof/>
              </w:rPr>
            </w:pPr>
            <w:r>
              <w:rPr>
                <w:noProof/>
              </w:rPr>
              <w:t>5 paginas (basico)</w:t>
            </w:r>
          </w:p>
        </w:tc>
      </w:tr>
      <w:tr w:rsidR="00A40D5E" w14:paraId="2715EA6A" w14:textId="77777777" w:rsidTr="0001324D">
        <w:sdt>
          <w:sdtPr>
            <w:rPr>
              <w:noProof/>
            </w:rPr>
            <w:alias w:val="Encabezado de teléfono:"/>
            <w:tag w:val="Encabezado de teléfono:"/>
            <w:id w:val="-866061582"/>
            <w:placeholder>
              <w:docPart w:val="42006A188C744EF39D2D1B16ED7BFE51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vAlign w:val="center"/>
              </w:tcPr>
              <w:p w14:paraId="61D3DF92" w14:textId="77777777" w:rsidR="00A40D5E" w:rsidRPr="00451346" w:rsidRDefault="00A40D5E" w:rsidP="00A40D5E">
                <w:pPr>
                  <w:pStyle w:val="Ttulo1"/>
                  <w:outlineLvl w:val="0"/>
                  <w:rPr>
                    <w:noProof/>
                  </w:rPr>
                </w:pPr>
                <w:r w:rsidRPr="00451346">
                  <w:rPr>
                    <w:noProof/>
                    <w:lang w:bidi="es-ES"/>
                  </w:rPr>
                  <w:t>Teléfono:</w:t>
                </w:r>
              </w:p>
            </w:tc>
          </w:sdtContent>
        </w:sdt>
        <w:tc>
          <w:tcPr>
            <w:tcW w:w="3685" w:type="dxa"/>
            <w:vAlign w:val="center"/>
          </w:tcPr>
          <w:p w14:paraId="1834BE68" w14:textId="0D4EA610" w:rsidR="00A40D5E" w:rsidRDefault="00A40D5E" w:rsidP="00A40D5E">
            <w:pPr>
              <w:rPr>
                <w:noProof/>
              </w:rPr>
            </w:pPr>
            <w:r>
              <w:rPr>
                <w:noProof/>
              </w:rPr>
              <w:t>1132124619</w:t>
            </w:r>
          </w:p>
        </w:tc>
        <w:sdt>
          <w:sdtPr>
            <w:rPr>
              <w:noProof/>
            </w:rPr>
            <w:alias w:val="Encabezado de fecha:"/>
            <w:tag w:val="Encabezado de fecha:"/>
            <w:id w:val="-1889412129"/>
            <w:placeholder>
              <w:docPart w:val="5EFC01626A74445A8198BCDFFFB1AFF5"/>
            </w:placeholder>
            <w:temporary/>
            <w:showingPlcHdr/>
            <w15:appearance w15:val="hidden"/>
          </w:sdtPr>
          <w:sdtContent>
            <w:tc>
              <w:tcPr>
                <w:tcW w:w="1222" w:type="dxa"/>
                <w:vAlign w:val="center"/>
              </w:tcPr>
              <w:p w14:paraId="3A795181" w14:textId="77777777" w:rsidR="00A40D5E" w:rsidRPr="00451346" w:rsidRDefault="00A40D5E" w:rsidP="00A40D5E">
                <w:pPr>
                  <w:pStyle w:val="Ttulo1"/>
                  <w:outlineLvl w:val="0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Fecha:</w:t>
                </w:r>
              </w:p>
            </w:tc>
          </w:sdtContent>
        </w:sdt>
        <w:tc>
          <w:tcPr>
            <w:tcW w:w="2464" w:type="dxa"/>
            <w:vAlign w:val="center"/>
          </w:tcPr>
          <w:p w14:paraId="5B38A4C4" w14:textId="39EE4D5D" w:rsidR="00A40D5E" w:rsidRDefault="00A40D5E" w:rsidP="00A40D5E">
            <w:pPr>
              <w:rPr>
                <w:noProof/>
              </w:rPr>
            </w:pPr>
            <w:r>
              <w:rPr>
                <w:noProof/>
              </w:rPr>
              <w:t>08/01/2022</w:t>
            </w:r>
          </w:p>
        </w:tc>
      </w:tr>
      <w:tr w:rsidR="00A40D5E" w14:paraId="142F4F84" w14:textId="77777777" w:rsidTr="0001324D">
        <w:sdt>
          <w:sdtPr>
            <w:rPr>
              <w:noProof/>
            </w:rPr>
            <w:alias w:val="Encabezado Re:"/>
            <w:tag w:val="Encabezado Re:"/>
            <w:id w:val="1674296458"/>
            <w:placeholder>
              <w:docPart w:val="8DF2489666974FA9A81A6034EBE6F88A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vAlign w:val="center"/>
              </w:tcPr>
              <w:p w14:paraId="0ECEBDFA" w14:textId="77777777" w:rsidR="00A40D5E" w:rsidRPr="00451346" w:rsidRDefault="00A40D5E" w:rsidP="00A40D5E">
                <w:pPr>
                  <w:pStyle w:val="Ttulo1"/>
                  <w:outlineLvl w:val="0"/>
                  <w:rPr>
                    <w:noProof/>
                  </w:rPr>
                </w:pPr>
                <w:r w:rsidRPr="00451346">
                  <w:rPr>
                    <w:noProof/>
                    <w:lang w:bidi="es-ES"/>
                  </w:rPr>
                  <w:t>Re:</w:t>
                </w:r>
              </w:p>
            </w:tc>
          </w:sdtContent>
        </w:sdt>
        <w:tc>
          <w:tcPr>
            <w:tcW w:w="3685" w:type="dxa"/>
            <w:vAlign w:val="center"/>
          </w:tcPr>
          <w:p w14:paraId="2C5ACEA7" w14:textId="70571E55" w:rsidR="00A40D5E" w:rsidRDefault="00A40D5E" w:rsidP="00A40D5E">
            <w:pPr>
              <w:rPr>
                <w:noProof/>
              </w:rPr>
            </w:pPr>
            <w:r>
              <w:rPr>
                <w:noProof/>
              </w:rPr>
              <w:t>…..</w:t>
            </w:r>
          </w:p>
        </w:tc>
        <w:sdt>
          <w:sdtPr>
            <w:rPr>
              <w:noProof/>
            </w:rPr>
            <w:alias w:val="Encabezado CC:"/>
            <w:tag w:val="Encabezado CC:"/>
            <w:id w:val="924842893"/>
            <w:placeholder>
              <w:docPart w:val="7898CE395BE848239EC0A78BE6815E77"/>
            </w:placeholder>
            <w:temporary/>
            <w:showingPlcHdr/>
            <w15:appearance w15:val="hidden"/>
          </w:sdtPr>
          <w:sdtContent>
            <w:tc>
              <w:tcPr>
                <w:tcW w:w="1222" w:type="dxa"/>
                <w:vAlign w:val="center"/>
              </w:tcPr>
              <w:p w14:paraId="32B6A44D" w14:textId="77777777" w:rsidR="00A40D5E" w:rsidRPr="00451346" w:rsidRDefault="00A40D5E" w:rsidP="00A40D5E">
                <w:pPr>
                  <w:pStyle w:val="Ttulo1"/>
                  <w:outlineLvl w:val="0"/>
                  <w:rPr>
                    <w:noProof/>
                  </w:rPr>
                </w:pPr>
                <w:r w:rsidRPr="00451346">
                  <w:rPr>
                    <w:noProof/>
                    <w:lang w:bidi="es-ES"/>
                  </w:rPr>
                  <w:t>CC:</w:t>
                </w:r>
              </w:p>
            </w:tc>
          </w:sdtContent>
        </w:sdt>
        <w:tc>
          <w:tcPr>
            <w:tcW w:w="2464" w:type="dxa"/>
            <w:vAlign w:val="center"/>
          </w:tcPr>
          <w:p w14:paraId="23C9EA54" w14:textId="77777777" w:rsidR="00A40D5E" w:rsidRDefault="00A40D5E" w:rsidP="00A40D5E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nombre de CC:"/>
                <w:tag w:val="Escriba el nombre de CC:"/>
                <w:id w:val="43497757"/>
                <w:placeholder>
                  <w:docPart w:val="36970AEA01D04200B7AEEDF42A3C421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  <w:lang w:bidi="es-ES"/>
                  </w:rPr>
                  <w:t>Nombre</w:t>
                </w:r>
              </w:sdtContent>
            </w:sdt>
          </w:p>
        </w:tc>
      </w:tr>
    </w:tbl>
    <w:tbl>
      <w:tblPr>
        <w:tblStyle w:val="Tablaconcuadrcula"/>
        <w:tblW w:w="4616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Campo de información de fax"/>
      </w:tblPr>
      <w:tblGrid>
        <w:gridCol w:w="1265"/>
        <w:gridCol w:w="1701"/>
        <w:gridCol w:w="2835"/>
        <w:gridCol w:w="1417"/>
        <w:gridCol w:w="1418"/>
      </w:tblGrid>
      <w:tr w:rsidR="00B47C4B" w14:paraId="0FACE787" w14:textId="77777777" w:rsidTr="0094492B">
        <w:trPr>
          <w:cantSplit/>
          <w:trHeight w:val="288"/>
          <w:tblHeader/>
        </w:trPr>
        <w:tc>
          <w:tcPr>
            <w:tcW w:w="1265" w:type="dxa"/>
            <w:vAlign w:val="center"/>
          </w:tcPr>
          <w:p w14:paraId="760A3ADD" w14:textId="77777777" w:rsidR="00B47C4B" w:rsidRDefault="00371BFD" w:rsidP="00A82ACA">
            <w:pPr>
              <w:rPr>
                <w:noProof/>
              </w:rPr>
            </w:pPr>
            <w:r>
              <w:rPr>
                <w:noProof/>
                <w:lang w:bidi="es-ES"/>
              </w:rPr>
              <w:fldChar w:fldCharType="begin"/>
            </w:r>
            <w:r w:rsidR="00B47C4B">
              <w:rPr>
                <w:noProof/>
                <w:lang w:bidi="es-ES"/>
              </w:rPr>
              <w:instrText xml:space="preserve"> MACROBUTTON CheckIt </w:instrText>
            </w:r>
            <w:r w:rsidR="00B47C4B">
              <w:rPr>
                <w:noProof/>
                <w:lang w:bidi="es-ES"/>
              </w:rPr>
              <w:sym w:font="Wingdings" w:char="F0A8"/>
            </w:r>
            <w:r>
              <w:rPr>
                <w:noProof/>
                <w:lang w:bidi="es-ES"/>
              </w:rPr>
              <w:fldChar w:fldCharType="end"/>
            </w:r>
            <w:r w:rsidR="00B47C4B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Urgente:"/>
                <w:tag w:val="Urgente:"/>
                <w:id w:val="1098679523"/>
                <w:placeholder>
                  <w:docPart w:val="AD1531802D7A483A9ACE743F947584E7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rPr>
                    <w:noProof/>
                    <w:lang w:bidi="es-ES"/>
                  </w:rPr>
                  <w:t>Urgente</w:t>
                </w:r>
              </w:sdtContent>
            </w:sdt>
          </w:p>
        </w:tc>
        <w:tc>
          <w:tcPr>
            <w:tcW w:w="1701" w:type="dxa"/>
            <w:vAlign w:val="center"/>
          </w:tcPr>
          <w:p w14:paraId="01812E2B" w14:textId="77777777" w:rsidR="00B47C4B" w:rsidRDefault="00371BFD" w:rsidP="00A82ACA">
            <w:pPr>
              <w:rPr>
                <w:noProof/>
              </w:rPr>
            </w:pPr>
            <w:r>
              <w:rPr>
                <w:noProof/>
                <w:lang w:bidi="es-ES"/>
              </w:rPr>
              <w:fldChar w:fldCharType="begin"/>
            </w:r>
            <w:r w:rsidR="00B47C4B">
              <w:rPr>
                <w:noProof/>
                <w:lang w:bidi="es-ES"/>
              </w:rPr>
              <w:instrText xml:space="preserve"> MACROBUTTON CheckIt </w:instrText>
            </w:r>
            <w:r w:rsidR="00B47C4B">
              <w:rPr>
                <w:noProof/>
                <w:lang w:bidi="es-ES"/>
              </w:rPr>
              <w:sym w:font="Wingdings" w:char="F0A8"/>
            </w:r>
            <w:r>
              <w:rPr>
                <w:noProof/>
                <w:lang w:bidi="es-ES"/>
              </w:rPr>
              <w:fldChar w:fldCharType="end"/>
            </w:r>
            <w:r w:rsidR="00B47C4B" w:rsidRPr="00451346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Para revisar:"/>
                <w:tag w:val="Para revisar:"/>
                <w:id w:val="-157466564"/>
                <w:placeholder>
                  <w:docPart w:val="BE25F4CCF001408CB20D91293D1337E4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rPr>
                    <w:noProof/>
                    <w:lang w:bidi="es-ES"/>
                  </w:rPr>
                  <w:t>Para revisar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3D4E117" w14:textId="77777777" w:rsidR="00B47C4B" w:rsidRDefault="00371BFD" w:rsidP="00A82ACA">
            <w:pPr>
              <w:rPr>
                <w:noProof/>
              </w:rPr>
            </w:pPr>
            <w:r>
              <w:rPr>
                <w:noProof/>
                <w:lang w:bidi="es-ES"/>
              </w:rPr>
              <w:fldChar w:fldCharType="begin"/>
            </w:r>
            <w:r w:rsidR="00B47C4B">
              <w:rPr>
                <w:noProof/>
                <w:lang w:bidi="es-ES"/>
              </w:rPr>
              <w:instrText xml:space="preserve"> MACROBUTTON CheckIt </w:instrText>
            </w:r>
            <w:r w:rsidR="00B47C4B">
              <w:rPr>
                <w:noProof/>
                <w:lang w:bidi="es-ES"/>
              </w:rPr>
              <w:sym w:font="Wingdings" w:char="F0A8"/>
            </w:r>
            <w:r>
              <w:rPr>
                <w:noProof/>
                <w:lang w:bidi="es-ES"/>
              </w:rPr>
              <w:fldChar w:fldCharType="end"/>
            </w:r>
            <w:sdt>
              <w:sdtPr>
                <w:rPr>
                  <w:noProof/>
                </w:rPr>
                <w:alias w:val="Incluya sus comentarios:"/>
                <w:tag w:val="Incluya sus comentarios:"/>
                <w:id w:val="1472170986"/>
                <w:placeholder>
                  <w:docPart w:val="0C149AB706CE453B9896527AE86B2608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rPr>
                    <w:noProof/>
                    <w:lang w:bidi="es-ES"/>
                  </w:rPr>
                  <w:t>Incluya sus comentarios</w:t>
                </w:r>
              </w:sdtContent>
            </w:sdt>
          </w:p>
        </w:tc>
        <w:tc>
          <w:tcPr>
            <w:tcW w:w="1417" w:type="dxa"/>
            <w:vAlign w:val="center"/>
          </w:tcPr>
          <w:p w14:paraId="28CC1569" w14:textId="77777777" w:rsidR="00B47C4B" w:rsidRDefault="00371BFD" w:rsidP="00A82ACA">
            <w:pPr>
              <w:rPr>
                <w:noProof/>
              </w:rPr>
            </w:pPr>
            <w:r w:rsidRPr="00A40D5E">
              <w:rPr>
                <w:noProof/>
                <w:color w:val="FF0000"/>
                <w:lang w:bidi="es-ES"/>
              </w:rPr>
              <w:fldChar w:fldCharType="begin"/>
            </w:r>
            <w:r w:rsidR="00B47C4B" w:rsidRPr="00A40D5E">
              <w:rPr>
                <w:noProof/>
                <w:color w:val="FF0000"/>
                <w:lang w:bidi="es-ES"/>
              </w:rPr>
              <w:instrText xml:space="preserve"> MACROBUTTON CheckIt </w:instrText>
            </w:r>
            <w:r w:rsidR="00B47C4B" w:rsidRPr="00A40D5E">
              <w:rPr>
                <w:noProof/>
                <w:color w:val="FF0000"/>
                <w:lang w:bidi="es-ES"/>
              </w:rPr>
              <w:sym w:font="Wingdings" w:char="F0A8"/>
            </w:r>
            <w:r w:rsidRPr="00A40D5E">
              <w:rPr>
                <w:noProof/>
                <w:color w:val="FF0000"/>
                <w:lang w:bidi="es-ES"/>
              </w:rPr>
              <w:fldChar w:fldCharType="end"/>
            </w:r>
            <w:sdt>
              <w:sdtPr>
                <w:rPr>
                  <w:noProof/>
                </w:rPr>
                <w:alias w:val="Responda:"/>
                <w:tag w:val="Responda:"/>
                <w:id w:val="503481844"/>
                <w:placeholder>
                  <w:docPart w:val="6556CF33FF1A41F5961043B3B392CB04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rPr>
                    <w:noProof/>
                    <w:lang w:bidi="es-ES"/>
                  </w:rPr>
                  <w:t>Responda</w:t>
                </w:r>
              </w:sdtContent>
            </w:sdt>
          </w:p>
        </w:tc>
        <w:tc>
          <w:tcPr>
            <w:tcW w:w="1418" w:type="dxa"/>
            <w:vAlign w:val="center"/>
          </w:tcPr>
          <w:p w14:paraId="385E2B38" w14:textId="77777777" w:rsidR="00B47C4B" w:rsidRDefault="00371BFD" w:rsidP="0045632C">
            <w:pPr>
              <w:rPr>
                <w:noProof/>
              </w:rPr>
            </w:pPr>
            <w:r>
              <w:rPr>
                <w:noProof/>
                <w:lang w:bidi="es-ES"/>
              </w:rPr>
              <w:fldChar w:fldCharType="begin"/>
            </w:r>
            <w:r w:rsidR="00B47C4B">
              <w:rPr>
                <w:noProof/>
                <w:lang w:bidi="es-ES"/>
              </w:rPr>
              <w:instrText xml:space="preserve"> MACROBUTTON CheckIt </w:instrText>
            </w:r>
            <w:r w:rsidR="00B47C4B">
              <w:rPr>
                <w:noProof/>
                <w:lang w:bidi="es-ES"/>
              </w:rPr>
              <w:sym w:font="Wingdings" w:char="F0A8"/>
            </w:r>
            <w:r>
              <w:rPr>
                <w:noProof/>
                <w:lang w:bidi="es-ES"/>
              </w:rPr>
              <w:fldChar w:fldCharType="end"/>
            </w:r>
            <w:r w:rsidR="00B47C4B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Recíclelo:"/>
                <w:tag w:val="Recíclelo:"/>
                <w:id w:val="-1223907629"/>
                <w:placeholder>
                  <w:docPart w:val="F453DF108A2E48C8A6E8447C16D25A82"/>
                </w:placeholder>
                <w:temporary/>
                <w:showingPlcHdr/>
                <w15:appearance w15:val="hidden"/>
              </w:sdtPr>
              <w:sdtEndPr/>
              <w:sdtContent>
                <w:r w:rsidR="0045632C">
                  <w:rPr>
                    <w:noProof/>
                    <w:lang w:bidi="es-ES"/>
                  </w:rPr>
                  <w:t>Recíclelo</w:t>
                </w:r>
              </w:sdtContent>
            </w:sdt>
          </w:p>
        </w:tc>
      </w:tr>
    </w:tbl>
    <w:p w14:paraId="773AD3E5" w14:textId="5BC54B22" w:rsidR="00C72AEB" w:rsidRDefault="00C72AEB" w:rsidP="00C72AEB">
      <w:pPr>
        <w:pStyle w:val="Comentarios"/>
        <w:rPr>
          <w:noProof/>
        </w:rPr>
      </w:pPr>
    </w:p>
    <w:p w14:paraId="3AE04832" w14:textId="253B6EB8" w:rsidR="008A6A98" w:rsidRDefault="0031516E" w:rsidP="0031516E">
      <w:pPr>
        <w:rPr>
          <w:b/>
          <w:bCs/>
          <w:noProof/>
          <w:sz w:val="28"/>
          <w:szCs w:val="28"/>
        </w:rPr>
      </w:pPr>
      <w:r w:rsidRPr="0031516E">
        <w:rPr>
          <w:b/>
          <w:bCs/>
          <w:noProof/>
          <w:sz w:val="28"/>
          <w:szCs w:val="28"/>
        </w:rPr>
        <w:t>Objetivo:</w:t>
      </w:r>
    </w:p>
    <w:p w14:paraId="74134B9A" w14:textId="78D54708" w:rsidR="0031516E" w:rsidRDefault="0031516E" w:rsidP="003151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Creacion de sitio web,blog o e-comerce que contara con 5 secciones (paqueteb basico)</w:t>
      </w:r>
    </w:p>
    <w:p w14:paraId="2912FC03" w14:textId="585ACD8A" w:rsidR="0031516E" w:rsidRDefault="0031516E" w:rsidP="0031516E">
      <w:pPr>
        <w:rPr>
          <w:noProof/>
          <w:sz w:val="28"/>
          <w:szCs w:val="28"/>
        </w:rPr>
      </w:pPr>
    </w:p>
    <w:p w14:paraId="2E8C07CB" w14:textId="3E651C28" w:rsidR="0031516E" w:rsidRPr="00430F04" w:rsidRDefault="00430F04" w:rsidP="0031516E">
      <w:pPr>
        <w:rPr>
          <w:b/>
          <w:bCs/>
          <w:noProof/>
          <w:sz w:val="28"/>
          <w:szCs w:val="28"/>
        </w:rPr>
      </w:pPr>
      <w:r w:rsidRPr="00430F04">
        <w:rPr>
          <w:b/>
          <w:bCs/>
          <w:noProof/>
          <w:sz w:val="28"/>
          <w:szCs w:val="28"/>
        </w:rPr>
        <w:t>Que contendra su pagina web:</w:t>
      </w:r>
    </w:p>
    <w:p w14:paraId="0D2BB8A6" w14:textId="32670EB2" w:rsidR="00B43561" w:rsidRDefault="00430F04" w:rsidP="00430F04">
      <w:pPr>
        <w:pStyle w:val="Textoindependiente"/>
        <w:ind w:left="0"/>
        <w:rPr>
          <w:noProof/>
        </w:rPr>
      </w:pPr>
      <w:r>
        <w:rPr>
          <w:noProof/>
        </w:rPr>
        <w:t>Usted debera elegir los colores fuentes e imágenes con las que quiere que sea creada su web</w:t>
      </w:r>
    </w:p>
    <w:p w14:paraId="36AB826E" w14:textId="2594A6A1" w:rsidR="00430F04" w:rsidRDefault="00430F04" w:rsidP="00430F04">
      <w:pPr>
        <w:pStyle w:val="Textoindependiente"/>
        <w:ind w:left="0"/>
        <w:rPr>
          <w:noProof/>
        </w:rPr>
      </w:pPr>
      <w:r>
        <w:rPr>
          <w:noProof/>
        </w:rPr>
        <w:t>Todo el diseño de su pagina web sera responsive (adaptados a todos los dispositivos mobiles y desktop</w:t>
      </w:r>
    </w:p>
    <w:p w14:paraId="27063101" w14:textId="653555BA" w:rsidR="00430F04" w:rsidRDefault="00430F04" w:rsidP="00430F04">
      <w:pPr>
        <w:pStyle w:val="Textoindependiente"/>
        <w:ind w:left="0"/>
        <w:rPr>
          <w:noProof/>
        </w:rPr>
      </w:pPr>
      <w:r>
        <w:rPr>
          <w:noProof/>
        </w:rPr>
        <w:t>Su pagina web tambien contendra SEO y seguridad web que sera detallado mas adelante junto a la subida del servidor</w:t>
      </w:r>
    </w:p>
    <w:p w14:paraId="08369E90" w14:textId="71E5AD81" w:rsidR="00430F04" w:rsidRDefault="00430F04" w:rsidP="00430F04">
      <w:pPr>
        <w:pStyle w:val="Textoindependiente"/>
        <w:ind w:left="0"/>
        <w:rPr>
          <w:b/>
          <w:bCs/>
          <w:noProof/>
          <w:sz w:val="28"/>
          <w:szCs w:val="28"/>
        </w:rPr>
      </w:pPr>
      <w:r w:rsidRPr="00430F04">
        <w:rPr>
          <w:b/>
          <w:bCs/>
          <w:noProof/>
          <w:sz w:val="28"/>
          <w:szCs w:val="28"/>
        </w:rPr>
        <w:t>Atencion!</w:t>
      </w:r>
      <w:r>
        <w:rPr>
          <w:b/>
          <w:bCs/>
          <w:noProof/>
          <w:sz w:val="28"/>
          <w:szCs w:val="28"/>
        </w:rPr>
        <w:t>:</w:t>
      </w:r>
    </w:p>
    <w:p w14:paraId="133E115F" w14:textId="759A653F" w:rsidR="00430F04" w:rsidRDefault="002309B4" w:rsidP="00430F04">
      <w:pPr>
        <w:pStyle w:val="Textoindependiente"/>
        <w:ind w:left="0"/>
        <w:rPr>
          <w:noProof/>
          <w:sz w:val="24"/>
          <w:szCs w:val="24"/>
        </w:rPr>
      </w:pPr>
      <w:r w:rsidRPr="002309B4">
        <w:rPr>
          <w:noProof/>
          <w:sz w:val="24"/>
          <w:szCs w:val="24"/>
        </w:rPr>
        <w:t>No incluye</w:t>
      </w:r>
      <w:r>
        <w:rPr>
          <w:noProof/>
          <w:sz w:val="24"/>
          <w:szCs w:val="24"/>
        </w:rPr>
        <w:t>:</w:t>
      </w:r>
    </w:p>
    <w:p w14:paraId="4D5013C2" w14:textId="53A7D5C6" w:rsidR="002309B4" w:rsidRDefault="002309B4" w:rsidP="00430F04">
      <w:pPr>
        <w:pStyle w:val="Textoindependiente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Contenido multimedia:imágenes, videos y diseños</w:t>
      </w:r>
    </w:p>
    <w:p w14:paraId="33CB3EDF" w14:textId="760F7571" w:rsidR="002309B4" w:rsidRPr="00884DFB" w:rsidRDefault="002309B4" w:rsidP="002309B4">
      <w:pPr>
        <w:pStyle w:val="Textoindependiente"/>
        <w:ind w:left="0"/>
        <w:jc w:val="left"/>
        <w:rPr>
          <w:b/>
          <w:bCs/>
          <w:noProof/>
          <w:sz w:val="32"/>
          <w:szCs w:val="32"/>
        </w:rPr>
      </w:pPr>
      <w:r w:rsidRPr="00884DFB">
        <w:rPr>
          <w:b/>
          <w:bCs/>
          <w:noProof/>
          <w:sz w:val="32"/>
          <w:szCs w:val="32"/>
        </w:rPr>
        <w:t>Presupuesto:</w:t>
      </w:r>
    </w:p>
    <w:p w14:paraId="4A195893" w14:textId="775DC91B" w:rsidR="00756F24" w:rsidRPr="00756F24" w:rsidRDefault="00756F24" w:rsidP="002309B4">
      <w:pPr>
        <w:pStyle w:val="Textoindependiente"/>
        <w:ind w:left="0"/>
        <w:jc w:val="left"/>
        <w:rPr>
          <w:noProof/>
          <w:sz w:val="24"/>
          <w:szCs w:val="24"/>
        </w:rPr>
      </w:pPr>
      <w:r w:rsidRPr="00756F24">
        <w:rPr>
          <w:noProof/>
          <w:sz w:val="24"/>
          <w:szCs w:val="24"/>
        </w:rPr>
        <w:t>El tiempo de entrega s</w:t>
      </w:r>
      <w:r>
        <w:rPr>
          <w:noProof/>
          <w:sz w:val="24"/>
          <w:szCs w:val="24"/>
        </w:rPr>
        <w:t>era de 25 dias habiles</w:t>
      </w:r>
    </w:p>
    <w:p w14:paraId="158E6BAE" w14:textId="65476AA3" w:rsidR="002309B4" w:rsidRDefault="002309B4" w:rsidP="002309B4">
      <w:pPr>
        <w:pStyle w:val="Textoindependiente"/>
        <w:ind w:left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Diseño del sitio web</w:t>
      </w:r>
      <w:r w:rsidR="00756F24">
        <w:rPr>
          <w:noProof/>
          <w:sz w:val="32"/>
          <w:szCs w:val="32"/>
        </w:rPr>
        <w:t xml:space="preserve"> $45000</w:t>
      </w:r>
    </w:p>
    <w:p w14:paraId="092CDE34" w14:textId="70E9D258" w:rsidR="00756F24" w:rsidRDefault="00756F24" w:rsidP="002309B4">
      <w:pPr>
        <w:pStyle w:val="Textoindependiente"/>
        <w:ind w:left="0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Dominio servidor y certificado ssl: adjunto link de donweb </w:t>
      </w:r>
    </w:p>
    <w:p w14:paraId="55377440" w14:textId="68C0ED49" w:rsidR="00756F24" w:rsidRDefault="00756F24" w:rsidP="002309B4">
      <w:pPr>
        <w:pStyle w:val="Textoindependiente"/>
        <w:ind w:left="0"/>
        <w:jc w:val="left"/>
      </w:pPr>
      <w:hyperlink r:id="rId12" w:history="1">
        <w:r>
          <w:rPr>
            <w:rStyle w:val="Hipervnculo"/>
          </w:rPr>
          <w:t>Web Hosting Argentina | Hosting con Dominio Gratis | DonWeb</w:t>
        </w:r>
      </w:hyperlink>
    </w:p>
    <w:p w14:paraId="4C5BF9FD" w14:textId="7F922B09" w:rsidR="00884DFB" w:rsidRDefault="00884DFB" w:rsidP="002309B4">
      <w:pPr>
        <w:pStyle w:val="Textoindependiente"/>
        <w:ind w:left="0"/>
        <w:jc w:val="left"/>
      </w:pPr>
    </w:p>
    <w:p w14:paraId="69F10ED7" w14:textId="543DF9F9" w:rsidR="007208B8" w:rsidRPr="007208B8" w:rsidRDefault="00884DFB" w:rsidP="002309B4">
      <w:pPr>
        <w:pStyle w:val="Textoindependiente"/>
        <w:ind w:left="0"/>
        <w:jc w:val="left"/>
      </w:pPr>
      <w:r>
        <w:t>Por ultimo si confirma el proyecto deberá abonar un 50%</w:t>
      </w:r>
      <w:r w:rsidR="007208B8">
        <w:t xml:space="preserve"> en un primer pago y el otro 50% al finalizar el proyecto.</w:t>
      </w:r>
    </w:p>
    <w:sectPr w:rsidR="007208B8" w:rsidRPr="007208B8" w:rsidSect="004B3692">
      <w:footerReference w:type="even" r:id="rId13"/>
      <w:footerReference w:type="default" r:id="rId14"/>
      <w:pgSz w:w="11906" w:h="16838" w:code="9"/>
      <w:pgMar w:top="964" w:right="1588" w:bottom="1440" w:left="964" w:header="720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83FF" w14:textId="77777777" w:rsidR="003416EF" w:rsidRDefault="003416EF">
      <w:r>
        <w:separator/>
      </w:r>
    </w:p>
    <w:p w14:paraId="68C883CF" w14:textId="77777777" w:rsidR="003416EF" w:rsidRDefault="003416EF"/>
  </w:endnote>
  <w:endnote w:type="continuationSeparator" w:id="0">
    <w:p w14:paraId="0A1E39B6" w14:textId="77777777" w:rsidR="003416EF" w:rsidRDefault="003416EF">
      <w:r>
        <w:continuationSeparator/>
      </w:r>
    </w:p>
    <w:p w14:paraId="4498B08B" w14:textId="77777777" w:rsidR="003416EF" w:rsidRDefault="00341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035B" w14:textId="77777777" w:rsidR="00E44206" w:rsidRDefault="007F4A62">
    <w:pPr>
      <w:framePr w:wrap="around" w:vAnchor="text" w:hAnchor="margin" w:xAlign="center" w:y="1"/>
    </w:pPr>
    <w:r>
      <w:rPr>
        <w:lang w:bidi="es-ES"/>
      </w:rPr>
      <w:fldChar w:fldCharType="begin"/>
    </w:r>
    <w:r>
      <w:rPr>
        <w:lang w:bidi="es-ES"/>
      </w:rPr>
      <w:instrText xml:space="preserve">PAGE  </w:instrText>
    </w:r>
    <w:r>
      <w:rPr>
        <w:lang w:bidi="es-ES"/>
      </w:rPr>
      <w:fldChar w:fldCharType="separate"/>
    </w:r>
    <w:r w:rsidR="00E44206">
      <w:rPr>
        <w:lang w:bidi="es-ES"/>
      </w:rPr>
      <w:t>0</w:t>
    </w:r>
    <w:r>
      <w:rPr>
        <w:lang w:bidi="es-ES"/>
      </w:rPr>
      <w:fldChar w:fldCharType="end"/>
    </w:r>
  </w:p>
  <w:p w14:paraId="4CFD6F69" w14:textId="77777777" w:rsidR="00E44206" w:rsidRDefault="00E44206"/>
  <w:p w14:paraId="31A7E635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B70F" w14:textId="77777777" w:rsidR="00E44206" w:rsidRDefault="00E44206">
    <w:r>
      <w:rPr>
        <w:lang w:bidi="es-ES"/>
      </w:rPr>
      <w:sym w:font="Wingdings" w:char="F06C"/>
    </w:r>
    <w:r>
      <w:rPr>
        <w:lang w:bidi="es-ES"/>
      </w:rPr>
      <w:t xml:space="preserve">Página </w:t>
    </w:r>
    <w:r w:rsidR="007F4A62">
      <w:rPr>
        <w:lang w:bidi="es-ES"/>
      </w:rPr>
      <w:fldChar w:fldCharType="begin"/>
    </w:r>
    <w:r w:rsidR="007F4A62">
      <w:rPr>
        <w:lang w:bidi="es-ES"/>
      </w:rPr>
      <w:instrText xml:space="preserve"> PAGE \* Arabic \* MERGEFORMAT </w:instrText>
    </w:r>
    <w:r w:rsidR="007F4A62">
      <w:rPr>
        <w:lang w:bidi="es-ES"/>
      </w:rPr>
      <w:fldChar w:fldCharType="separate"/>
    </w:r>
    <w:r w:rsidR="004B3692">
      <w:rPr>
        <w:noProof/>
        <w:lang w:bidi="es-ES"/>
      </w:rPr>
      <w:t>2</w:t>
    </w:r>
    <w:r w:rsidR="007F4A62"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473A" w14:textId="77777777" w:rsidR="003416EF" w:rsidRDefault="003416EF">
      <w:r>
        <w:separator/>
      </w:r>
    </w:p>
    <w:p w14:paraId="660D2654" w14:textId="77777777" w:rsidR="003416EF" w:rsidRDefault="003416EF"/>
  </w:footnote>
  <w:footnote w:type="continuationSeparator" w:id="0">
    <w:p w14:paraId="6BE85D3E" w14:textId="77777777" w:rsidR="003416EF" w:rsidRDefault="003416EF">
      <w:r>
        <w:continuationSeparator/>
      </w:r>
    </w:p>
    <w:p w14:paraId="4C4E0065" w14:textId="77777777" w:rsidR="003416EF" w:rsidRDefault="003416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5E"/>
    <w:rsid w:val="000058B9"/>
    <w:rsid w:val="0001248B"/>
    <w:rsid w:val="0001324D"/>
    <w:rsid w:val="00074D3C"/>
    <w:rsid w:val="00083D98"/>
    <w:rsid w:val="00141D8C"/>
    <w:rsid w:val="00145B76"/>
    <w:rsid w:val="001E09FD"/>
    <w:rsid w:val="00200E05"/>
    <w:rsid w:val="00201252"/>
    <w:rsid w:val="002309B4"/>
    <w:rsid w:val="00251827"/>
    <w:rsid w:val="0031516E"/>
    <w:rsid w:val="00336AF4"/>
    <w:rsid w:val="003416EF"/>
    <w:rsid w:val="00357FB3"/>
    <w:rsid w:val="00371BFD"/>
    <w:rsid w:val="003A05D6"/>
    <w:rsid w:val="00404D5E"/>
    <w:rsid w:val="00430F04"/>
    <w:rsid w:val="00451E1D"/>
    <w:rsid w:val="0045632C"/>
    <w:rsid w:val="004B3692"/>
    <w:rsid w:val="005A101B"/>
    <w:rsid w:val="005E3096"/>
    <w:rsid w:val="0061337A"/>
    <w:rsid w:val="00637B65"/>
    <w:rsid w:val="0065130F"/>
    <w:rsid w:val="00694585"/>
    <w:rsid w:val="006D2B8E"/>
    <w:rsid w:val="007208B8"/>
    <w:rsid w:val="00756F24"/>
    <w:rsid w:val="0077220D"/>
    <w:rsid w:val="007D4CAF"/>
    <w:rsid w:val="007E57B1"/>
    <w:rsid w:val="007F4A62"/>
    <w:rsid w:val="008107F1"/>
    <w:rsid w:val="0086064F"/>
    <w:rsid w:val="0088324E"/>
    <w:rsid w:val="00884A30"/>
    <w:rsid w:val="00884DFB"/>
    <w:rsid w:val="00885C23"/>
    <w:rsid w:val="008A6A98"/>
    <w:rsid w:val="008B2B55"/>
    <w:rsid w:val="008B795A"/>
    <w:rsid w:val="008C58A2"/>
    <w:rsid w:val="00906BD3"/>
    <w:rsid w:val="00911657"/>
    <w:rsid w:val="00922C8C"/>
    <w:rsid w:val="00926038"/>
    <w:rsid w:val="0094492B"/>
    <w:rsid w:val="009A5088"/>
    <w:rsid w:val="009B70F3"/>
    <w:rsid w:val="009C39B5"/>
    <w:rsid w:val="009C6745"/>
    <w:rsid w:val="009D4E0A"/>
    <w:rsid w:val="00A40D5E"/>
    <w:rsid w:val="00A55EE2"/>
    <w:rsid w:val="00A82ACA"/>
    <w:rsid w:val="00B43561"/>
    <w:rsid w:val="00B47C4B"/>
    <w:rsid w:val="00B626D9"/>
    <w:rsid w:val="00B9578D"/>
    <w:rsid w:val="00C148B0"/>
    <w:rsid w:val="00C4066A"/>
    <w:rsid w:val="00C72AEB"/>
    <w:rsid w:val="00C847C4"/>
    <w:rsid w:val="00CB5832"/>
    <w:rsid w:val="00D42611"/>
    <w:rsid w:val="00D444A5"/>
    <w:rsid w:val="00D62DCB"/>
    <w:rsid w:val="00D8418D"/>
    <w:rsid w:val="00DE5F8F"/>
    <w:rsid w:val="00E44206"/>
    <w:rsid w:val="00E51BD1"/>
    <w:rsid w:val="00E523FD"/>
    <w:rsid w:val="00E740CB"/>
    <w:rsid w:val="00E8163D"/>
    <w:rsid w:val="00E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3D3C58"/>
  <w15:docId w15:val="{86B25032-F966-4D98-B50A-18332C2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01B"/>
  </w:style>
  <w:style w:type="paragraph" w:styleId="Ttulo1">
    <w:name w:val="heading 1"/>
    <w:basedOn w:val="Normal"/>
    <w:link w:val="Ttulo1C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Nombredelaempresa">
    <w:name w:val="Nombre de la empresa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Textodeglobo">
    <w:name w:val="Balloon Text"/>
    <w:basedOn w:val="Normal"/>
    <w:link w:val="TextodegloboCar"/>
    <w:semiHidden/>
    <w:unhideWhenUsed/>
    <w:rsid w:val="00B626D9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626D9"/>
    <w:rPr>
      <w:rFonts w:ascii="Tahoma" w:hAnsi="Tahoma" w:cs="Tahoma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26038"/>
    <w:rPr>
      <w:color w:val="595959" w:themeColor="text1" w:themeTint="A6"/>
    </w:rPr>
  </w:style>
  <w:style w:type="paragraph" w:customStyle="1" w:styleId="Informacindelaempresa">
    <w:name w:val="Información de la empresa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Ttulo1Car">
    <w:name w:val="Título 1 Car"/>
    <w:basedOn w:val="Fuentedeprrafopredeter"/>
    <w:link w:val="Ttulo1"/>
    <w:uiPriority w:val="4"/>
    <w:rsid w:val="00D42611"/>
    <w:rPr>
      <w:rFonts w:asciiTheme="majorHAnsi" w:hAnsiTheme="majorHAnsi"/>
      <w:b/>
    </w:rPr>
  </w:style>
  <w:style w:type="paragraph" w:styleId="Ttulo">
    <w:name w:val="Title"/>
    <w:basedOn w:val="Normal"/>
    <w:next w:val="Normal"/>
    <w:link w:val="TtuloC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TextoindependienteCar">
    <w:name w:val="Texto independiente Car"/>
    <w:basedOn w:val="Fuentedeprrafopredeter"/>
    <w:link w:val="Textoindependiente"/>
    <w:uiPriority w:val="7"/>
    <w:rsid w:val="00C148B0"/>
  </w:style>
  <w:style w:type="character" w:customStyle="1" w:styleId="TtuloCar">
    <w:name w:val="Título Car"/>
    <w:basedOn w:val="Fuentedeprrafopredeter"/>
    <w:link w:val="Ttulo"/>
    <w:uiPriority w:val="3"/>
    <w:rsid w:val="00E740CB"/>
    <w:rPr>
      <w:rFonts w:asciiTheme="majorHAnsi" w:hAnsiTheme="majorHAnsi"/>
      <w:b/>
      <w:sz w:val="108"/>
    </w:rPr>
  </w:style>
  <w:style w:type="table" w:styleId="Tablaconcuadrcula">
    <w:name w:val="Table Grid"/>
    <w:basedOn w:val="Tabla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entarios">
    <w:name w:val="Comentarios"/>
    <w:basedOn w:val="Normal"/>
    <w:link w:val="Carcterdecomentarios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arcterdecomentarios">
    <w:name w:val="Carácter de comentarios"/>
    <w:basedOn w:val="TextoindependienteCar"/>
    <w:link w:val="Comentarios"/>
    <w:uiPriority w:val="6"/>
    <w:rsid w:val="00D8418D"/>
    <w:rPr>
      <w:rFonts w:asciiTheme="minorHAnsi" w:hAnsiTheme="minorHAnsi"/>
    </w:rPr>
  </w:style>
  <w:style w:type="paragraph" w:styleId="Piedepgina">
    <w:name w:val="footer"/>
    <w:basedOn w:val="Normal"/>
    <w:link w:val="PiedepginaCar"/>
    <w:uiPriority w:val="99"/>
    <w:unhideWhenUsed/>
    <w:rsid w:val="007D4CAF"/>
  </w:style>
  <w:style w:type="character" w:customStyle="1" w:styleId="PiedepginaCar">
    <w:name w:val="Pie de página Car"/>
    <w:basedOn w:val="Fuentedeprrafopredeter"/>
    <w:link w:val="Piedepgina"/>
    <w:uiPriority w:val="99"/>
    <w:rsid w:val="007D4CAF"/>
    <w:rPr>
      <w:rFonts w:asciiTheme="minorHAnsi" w:hAnsiTheme="minorHAns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semiHidden/>
    <w:unhideWhenUsed/>
    <w:rsid w:val="00B43561"/>
  </w:style>
  <w:style w:type="paragraph" w:styleId="Textodebloque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semiHidden/>
    <w:unhideWhenUsed/>
    <w:rsid w:val="00B4356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43561"/>
  </w:style>
  <w:style w:type="paragraph" w:styleId="Textoindependiente3">
    <w:name w:val="Body Text 3"/>
    <w:basedOn w:val="Normal"/>
    <w:link w:val="Textoindependiente3Car"/>
    <w:semiHidden/>
    <w:unhideWhenUsed/>
    <w:rsid w:val="00B4356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4356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B43561"/>
  </w:style>
  <w:style w:type="paragraph" w:styleId="Sangradetextonormal">
    <w:name w:val="Body Text Indent"/>
    <w:basedOn w:val="Normal"/>
    <w:link w:val="SangradetextonormalCar"/>
    <w:semiHidden/>
    <w:unhideWhenUsed/>
    <w:rsid w:val="00B4356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43561"/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B43561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B43561"/>
  </w:style>
  <w:style w:type="paragraph" w:styleId="Sangra2detindependiente">
    <w:name w:val="Body Text Indent 2"/>
    <w:basedOn w:val="Normal"/>
    <w:link w:val="Sangra2detindependienteCar"/>
    <w:semiHidden/>
    <w:unhideWhenUsed/>
    <w:rsid w:val="00B4356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43561"/>
  </w:style>
  <w:style w:type="paragraph" w:styleId="Sangra3detindependiente">
    <w:name w:val="Body Text Indent 3"/>
    <w:basedOn w:val="Normal"/>
    <w:link w:val="Sangra3detindependienteC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B4356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semiHidden/>
    <w:unhideWhenUsed/>
    <w:rsid w:val="00B43561"/>
    <w:pPr>
      <w:ind w:left="4320"/>
    </w:pPr>
  </w:style>
  <w:style w:type="character" w:customStyle="1" w:styleId="CierreCar">
    <w:name w:val="Cierre Car"/>
    <w:basedOn w:val="Fuentedeprrafopredeter"/>
    <w:link w:val="Cierre"/>
    <w:semiHidden/>
    <w:rsid w:val="00B43561"/>
  </w:style>
  <w:style w:type="table" w:styleId="Cuadrculavistosa">
    <w:name w:val="Colorful Grid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semiHidden/>
    <w:unhideWhenUsed/>
    <w:rsid w:val="00B43561"/>
    <w:rPr>
      <w:sz w:val="22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4356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4356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435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4356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semiHidden/>
    <w:unhideWhenUsed/>
    <w:rsid w:val="00B43561"/>
  </w:style>
  <w:style w:type="character" w:customStyle="1" w:styleId="FechaCar">
    <w:name w:val="Fecha Car"/>
    <w:basedOn w:val="Fuentedeprrafopredeter"/>
    <w:link w:val="Fecha"/>
    <w:semiHidden/>
    <w:rsid w:val="00B43561"/>
  </w:style>
  <w:style w:type="paragraph" w:styleId="Mapadeldocumento">
    <w:name w:val="Document Map"/>
    <w:basedOn w:val="Normal"/>
    <w:link w:val="MapadeldocumentoCar"/>
    <w:semiHidden/>
    <w:unhideWhenUsed/>
    <w:rsid w:val="00B43561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4356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B43561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B43561"/>
  </w:style>
  <w:style w:type="character" w:styleId="nfasis">
    <w:name w:val="Emphasis"/>
    <w:basedOn w:val="Fuentedeprrafopredeter"/>
    <w:semiHidden/>
    <w:unhideWhenUsed/>
    <w:qFormat/>
    <w:rsid w:val="00B43561"/>
    <w:rPr>
      <w:i/>
      <w:iCs/>
    </w:rPr>
  </w:style>
  <w:style w:type="character" w:styleId="Refdenotaalfinal">
    <w:name w:val="endnote reference"/>
    <w:basedOn w:val="Fuentedeprrafopredeter"/>
    <w:semiHidden/>
    <w:unhideWhenUsed/>
    <w:rsid w:val="00B43561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B4356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43561"/>
    <w:rPr>
      <w:szCs w:val="20"/>
    </w:rPr>
  </w:style>
  <w:style w:type="paragraph" w:styleId="Direccinsobre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semiHidden/>
    <w:unhideWhenUsed/>
    <w:rsid w:val="00B43561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semiHidden/>
    <w:unhideWhenUsed/>
    <w:rsid w:val="00B43561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B4356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43561"/>
    <w:rPr>
      <w:szCs w:val="20"/>
    </w:rPr>
  </w:style>
  <w:style w:type="table" w:styleId="Tablaconcuadrcula1clara">
    <w:name w:val="Grid Table 1 Light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84A3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semiHidden/>
    <w:unhideWhenUsed/>
    <w:rsid w:val="00B43561"/>
  </w:style>
  <w:style w:type="paragraph" w:styleId="DireccinHTML">
    <w:name w:val="HTML Address"/>
    <w:basedOn w:val="Normal"/>
    <w:link w:val="DireccinHTMLCar"/>
    <w:semiHidden/>
    <w:unhideWhenUsed/>
    <w:rsid w:val="00B4356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B43561"/>
    <w:rPr>
      <w:i/>
      <w:iCs/>
    </w:rPr>
  </w:style>
  <w:style w:type="character" w:styleId="CitaHTML">
    <w:name w:val="HTML Cite"/>
    <w:basedOn w:val="Fuentedeprrafopredeter"/>
    <w:semiHidden/>
    <w:unhideWhenUsed/>
    <w:rsid w:val="00B43561"/>
    <w:rPr>
      <w:i/>
      <w:iCs/>
    </w:rPr>
  </w:style>
  <w:style w:type="character" w:styleId="CdigoHTML">
    <w:name w:val="HTML Code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semiHidden/>
    <w:unhideWhenUsed/>
    <w:rsid w:val="00B43561"/>
    <w:rPr>
      <w:i/>
      <w:iCs/>
    </w:rPr>
  </w:style>
  <w:style w:type="character" w:styleId="TecladoHTML">
    <w:name w:val="HTML Keyboard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semiHidden/>
    <w:unhideWhenUsed/>
    <w:rsid w:val="00B43561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B43561"/>
    <w:rPr>
      <w:rFonts w:ascii="Consolas" w:hAnsi="Consolas"/>
      <w:szCs w:val="20"/>
    </w:rPr>
  </w:style>
  <w:style w:type="character" w:styleId="EjemplodeHTML">
    <w:name w:val="HTML Sample"/>
    <w:basedOn w:val="Fuentedeprrafopredeter"/>
    <w:semiHidden/>
    <w:unhideWhenUsed/>
    <w:rsid w:val="00B4356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semiHidden/>
    <w:unhideWhenUsed/>
    <w:rsid w:val="00B4356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semiHidden/>
    <w:unhideWhenUsed/>
    <w:rsid w:val="00B43561"/>
    <w:rPr>
      <w:i/>
      <w:iCs/>
    </w:rPr>
  </w:style>
  <w:style w:type="character" w:styleId="Hipervnculo">
    <w:name w:val="Hyperlink"/>
    <w:basedOn w:val="Fuentedeprrafopredeter"/>
    <w:unhideWhenUsed/>
    <w:rsid w:val="00B43561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ndice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ndice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ndice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ndice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ndice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ndice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ndice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ndice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Ttulodendice">
    <w:name w:val="index heading"/>
    <w:basedOn w:val="Normal"/>
    <w:next w:val="ndice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semiHidden/>
    <w:unhideWhenUsed/>
    <w:rsid w:val="00B43561"/>
  </w:style>
  <w:style w:type="paragraph" w:styleId="Lista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aconvietas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B4356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B4356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unhideWhenUsed/>
    <w:rsid w:val="00B43561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B43561"/>
  </w:style>
  <w:style w:type="character" w:customStyle="1" w:styleId="EncabezadodenotaCar">
    <w:name w:val="Encabezado de nota Car"/>
    <w:basedOn w:val="Fuentedeprrafopredeter"/>
    <w:link w:val="Encabezadodenota"/>
    <w:semiHidden/>
    <w:rsid w:val="00B43561"/>
  </w:style>
  <w:style w:type="character" w:styleId="Nmerodepgina">
    <w:name w:val="page number"/>
    <w:basedOn w:val="Fuentedeprrafopredeter"/>
    <w:semiHidden/>
    <w:unhideWhenUsed/>
    <w:rsid w:val="00B43561"/>
  </w:style>
  <w:style w:type="table" w:styleId="Tablanormal1">
    <w:name w:val="Plain Table 1"/>
    <w:basedOn w:val="Tabla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semiHidden/>
    <w:unhideWhenUsed/>
    <w:rsid w:val="00B43561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4356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43561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semiHidden/>
    <w:unhideWhenUsed/>
    <w:rsid w:val="00B43561"/>
  </w:style>
  <w:style w:type="character" w:customStyle="1" w:styleId="SaludoCar">
    <w:name w:val="Saludo Car"/>
    <w:basedOn w:val="Fuentedeprrafopredeter"/>
    <w:link w:val="Saludo"/>
    <w:semiHidden/>
    <w:rsid w:val="00B43561"/>
  </w:style>
  <w:style w:type="paragraph" w:styleId="Firma">
    <w:name w:val="Signature"/>
    <w:basedOn w:val="Normal"/>
    <w:link w:val="FirmaCar"/>
    <w:semiHidden/>
    <w:unhideWhenUsed/>
    <w:rsid w:val="00B43561"/>
    <w:pPr>
      <w:ind w:left="4320"/>
    </w:pPr>
  </w:style>
  <w:style w:type="character" w:customStyle="1" w:styleId="FirmaCar">
    <w:name w:val="Firma Car"/>
    <w:basedOn w:val="Fuentedeprrafopredeter"/>
    <w:link w:val="Firma"/>
    <w:semiHidden/>
    <w:rsid w:val="00B43561"/>
  </w:style>
  <w:style w:type="character" w:styleId="Textoennegrita">
    <w:name w:val="Strong"/>
    <w:basedOn w:val="Fuentedeprrafopredeter"/>
    <w:semiHidden/>
    <w:unhideWhenUsed/>
    <w:qFormat/>
    <w:rsid w:val="00B43561"/>
    <w:rPr>
      <w:b/>
      <w:bCs/>
    </w:rPr>
  </w:style>
  <w:style w:type="paragraph" w:styleId="Subttulo">
    <w:name w:val="Subtitle"/>
    <w:basedOn w:val="Normal"/>
    <w:next w:val="Normal"/>
    <w:link w:val="SubttuloC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adeilustraciones">
    <w:name w:val="table of figures"/>
    <w:basedOn w:val="Normal"/>
    <w:next w:val="Normal"/>
    <w:semiHidden/>
    <w:unhideWhenUsed/>
    <w:rsid w:val="00B43561"/>
  </w:style>
  <w:style w:type="table" w:styleId="Tablaprofesional">
    <w:name w:val="Table Professional"/>
    <w:basedOn w:val="Tabla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D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D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D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D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D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D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D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141D8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41D8C"/>
  </w:style>
  <w:style w:type="character" w:styleId="Mencinsinresolver">
    <w:name w:val="Unresolved Mention"/>
    <w:basedOn w:val="Fuentedeprrafopredeter"/>
    <w:uiPriority w:val="99"/>
    <w:semiHidden/>
    <w:unhideWhenUsed/>
    <w:rsid w:val="008A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nweb.com/es-ar/web-host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agleinc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-pc\AppData\Local\Microsoft\Office\16.0\DTS\es-ES%7b5C666C91-AC16-424E-89CF-725224897F72%7d\%7bE73B0CCB-5B42-44F9-97D8-F21B6B9930DD%7dtf028049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F85CA64DB49DFBBB7CCE0AB9F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177F2-9A79-4202-B075-18A36C92FF27}"/>
      </w:docPartPr>
      <w:docPartBody>
        <w:p w:rsidR="00000000" w:rsidRDefault="00B95929">
          <w:pPr>
            <w:pStyle w:val="AAFF85CA64DB49DFBBB7CCE0AB9F8F82"/>
          </w:pPr>
          <w:r>
            <w:rPr>
              <w:noProof/>
              <w:lang w:bidi="es-ES"/>
            </w:rPr>
            <w:t>Para:</w:t>
          </w:r>
        </w:p>
      </w:docPartBody>
    </w:docPart>
    <w:docPart>
      <w:docPartPr>
        <w:name w:val="7FE87BB28F374C768F7AD1A70B30C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B76C-3C1C-4495-98F9-F8B2AA43B04B}"/>
      </w:docPartPr>
      <w:docPartBody>
        <w:p w:rsidR="00000000" w:rsidRDefault="00B95929">
          <w:pPr>
            <w:pStyle w:val="7FE87BB28F374C768F7AD1A70B30CC74"/>
          </w:pPr>
          <w:r w:rsidRPr="0049630C">
            <w:rPr>
              <w:noProof/>
              <w:lang w:bidi="es-ES"/>
            </w:rPr>
            <w:t>De:</w:t>
          </w:r>
        </w:p>
      </w:docPartBody>
    </w:docPart>
    <w:docPart>
      <w:docPartPr>
        <w:name w:val="AD1531802D7A483A9ACE743F9475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6A99B-9495-4404-97D3-A3577A9823A3}"/>
      </w:docPartPr>
      <w:docPartBody>
        <w:p w:rsidR="00000000" w:rsidRDefault="00B95929">
          <w:pPr>
            <w:pStyle w:val="AD1531802D7A483A9ACE743F947584E7"/>
          </w:pPr>
          <w:r>
            <w:rPr>
              <w:noProof/>
              <w:lang w:bidi="es-ES"/>
            </w:rPr>
            <w:t>Urgente</w:t>
          </w:r>
        </w:p>
      </w:docPartBody>
    </w:docPart>
    <w:docPart>
      <w:docPartPr>
        <w:name w:val="BE25F4CCF001408CB20D91293D133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F09E-F518-4B18-A8D4-5BE2E8270524}"/>
      </w:docPartPr>
      <w:docPartBody>
        <w:p w:rsidR="00000000" w:rsidRDefault="00B95929">
          <w:pPr>
            <w:pStyle w:val="BE25F4CCF001408CB20D91293D1337E4"/>
          </w:pPr>
          <w:r>
            <w:rPr>
              <w:noProof/>
              <w:lang w:bidi="es-ES"/>
            </w:rPr>
            <w:t>Para revisar</w:t>
          </w:r>
        </w:p>
      </w:docPartBody>
    </w:docPart>
    <w:docPart>
      <w:docPartPr>
        <w:name w:val="0C149AB706CE453B9896527AE86B2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37FCB-5285-4FC4-ABC7-ACB9C06F9F37}"/>
      </w:docPartPr>
      <w:docPartBody>
        <w:p w:rsidR="00000000" w:rsidRDefault="00B95929">
          <w:pPr>
            <w:pStyle w:val="0C149AB706CE453B9896527AE86B2608"/>
          </w:pPr>
          <w:r>
            <w:rPr>
              <w:noProof/>
              <w:lang w:bidi="es-ES"/>
            </w:rPr>
            <w:t xml:space="preserve">Incluya sus </w:t>
          </w:r>
          <w:r>
            <w:rPr>
              <w:noProof/>
              <w:lang w:bidi="es-ES"/>
            </w:rPr>
            <w:t>comentarios</w:t>
          </w:r>
        </w:p>
      </w:docPartBody>
    </w:docPart>
    <w:docPart>
      <w:docPartPr>
        <w:name w:val="6556CF33FF1A41F5961043B3B392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2D61-568F-4106-9FBD-E65FC694C55A}"/>
      </w:docPartPr>
      <w:docPartBody>
        <w:p w:rsidR="00000000" w:rsidRDefault="00B95929">
          <w:pPr>
            <w:pStyle w:val="6556CF33FF1A41F5961043B3B392CB04"/>
          </w:pPr>
          <w:r>
            <w:rPr>
              <w:noProof/>
              <w:lang w:bidi="es-ES"/>
            </w:rPr>
            <w:t>Responda</w:t>
          </w:r>
        </w:p>
      </w:docPartBody>
    </w:docPart>
    <w:docPart>
      <w:docPartPr>
        <w:name w:val="F453DF108A2E48C8A6E8447C16D25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3A0D7-BA52-489B-AE95-04AF4079B337}"/>
      </w:docPartPr>
      <w:docPartBody>
        <w:p w:rsidR="00000000" w:rsidRDefault="00B95929">
          <w:pPr>
            <w:pStyle w:val="F453DF108A2E48C8A6E8447C16D25A82"/>
          </w:pPr>
          <w:r>
            <w:rPr>
              <w:noProof/>
              <w:lang w:bidi="es-ES"/>
            </w:rPr>
            <w:t>Recíclelo</w:t>
          </w:r>
        </w:p>
      </w:docPartBody>
    </w:docPart>
    <w:docPart>
      <w:docPartPr>
        <w:name w:val="5F1D4D562D464E4EAC2041E3F189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C006-07EE-43CE-90E5-C9AB57DF362D}"/>
      </w:docPartPr>
      <w:docPartBody>
        <w:p w:rsidR="00000000" w:rsidRDefault="002C3C9F" w:rsidP="002C3C9F">
          <w:pPr>
            <w:pStyle w:val="5F1D4D562D464E4EAC2041E3F189DE64"/>
          </w:pPr>
          <w:r w:rsidRPr="00451346">
            <w:rPr>
              <w:noProof/>
              <w:lang w:bidi="es-ES"/>
            </w:rPr>
            <w:t>Páginas:</w:t>
          </w:r>
        </w:p>
      </w:docPartBody>
    </w:docPart>
    <w:docPart>
      <w:docPartPr>
        <w:name w:val="42006A188C744EF39D2D1B16ED7B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244FA-AD0A-4064-9782-2ABB751F1482}"/>
      </w:docPartPr>
      <w:docPartBody>
        <w:p w:rsidR="00000000" w:rsidRDefault="002C3C9F" w:rsidP="002C3C9F">
          <w:pPr>
            <w:pStyle w:val="42006A188C744EF39D2D1B16ED7BFE51"/>
          </w:pPr>
          <w:r w:rsidRPr="00451346">
            <w:rPr>
              <w:noProof/>
              <w:lang w:bidi="es-ES"/>
            </w:rPr>
            <w:t>Teléfono:</w:t>
          </w:r>
        </w:p>
      </w:docPartBody>
    </w:docPart>
    <w:docPart>
      <w:docPartPr>
        <w:name w:val="5EFC01626A74445A8198BCDFFFB1A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EC13-FAAA-43F7-93A8-5C852399F3C4}"/>
      </w:docPartPr>
      <w:docPartBody>
        <w:p w:rsidR="00000000" w:rsidRDefault="002C3C9F" w:rsidP="002C3C9F">
          <w:pPr>
            <w:pStyle w:val="5EFC01626A74445A8198BCDFFFB1AFF5"/>
          </w:pPr>
          <w:r>
            <w:rPr>
              <w:noProof/>
              <w:lang w:bidi="es-ES"/>
            </w:rPr>
            <w:t>Fecha:</w:t>
          </w:r>
        </w:p>
      </w:docPartBody>
    </w:docPart>
    <w:docPart>
      <w:docPartPr>
        <w:name w:val="8DF2489666974FA9A81A6034EBE6F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EEB28-079F-4E05-B51A-56B1FF11DCDD}"/>
      </w:docPartPr>
      <w:docPartBody>
        <w:p w:rsidR="00000000" w:rsidRDefault="002C3C9F" w:rsidP="002C3C9F">
          <w:pPr>
            <w:pStyle w:val="8DF2489666974FA9A81A6034EBE6F88A"/>
          </w:pPr>
          <w:r w:rsidRPr="00451346">
            <w:rPr>
              <w:noProof/>
              <w:lang w:bidi="es-ES"/>
            </w:rPr>
            <w:t>Re:</w:t>
          </w:r>
        </w:p>
      </w:docPartBody>
    </w:docPart>
    <w:docPart>
      <w:docPartPr>
        <w:name w:val="7898CE395BE848239EC0A78BE681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19E1E-1CCD-4DFF-B7E2-15EC239969C5}"/>
      </w:docPartPr>
      <w:docPartBody>
        <w:p w:rsidR="00000000" w:rsidRDefault="002C3C9F" w:rsidP="002C3C9F">
          <w:pPr>
            <w:pStyle w:val="7898CE395BE848239EC0A78BE6815E77"/>
          </w:pPr>
          <w:r w:rsidRPr="00451346">
            <w:rPr>
              <w:noProof/>
              <w:lang w:bidi="es-ES"/>
            </w:rPr>
            <w:t>CC:</w:t>
          </w:r>
        </w:p>
      </w:docPartBody>
    </w:docPart>
    <w:docPart>
      <w:docPartPr>
        <w:name w:val="36970AEA01D04200B7AEEDF42A3C4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86FD-CF27-4A54-B0E8-C7687DB314AA}"/>
      </w:docPartPr>
      <w:docPartBody>
        <w:p w:rsidR="00000000" w:rsidRDefault="002C3C9F" w:rsidP="002C3C9F">
          <w:pPr>
            <w:pStyle w:val="36970AEA01D04200B7AEEDF42A3C4218"/>
          </w:pPr>
          <w:r>
            <w:rPr>
              <w:noProof/>
              <w:lang w:bidi="es-ES"/>
            </w:rPr>
            <w:t>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F"/>
    <w:rsid w:val="002C3C9F"/>
    <w:rsid w:val="00B9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4123E26ACF4AFE9F7E2A58533D705C">
    <w:name w:val="BA4123E26ACF4AFE9F7E2A58533D705C"/>
  </w:style>
  <w:style w:type="paragraph" w:customStyle="1" w:styleId="6EC11F9645FC4BDA84B1C47A6ED5E39E">
    <w:name w:val="6EC11F9645FC4BDA84B1C47A6ED5E39E"/>
  </w:style>
  <w:style w:type="paragraph" w:customStyle="1" w:styleId="A6DFDB06A3F04B949CAE5C0FDDC9C3E7">
    <w:name w:val="A6DFDB06A3F04B949CAE5C0FDDC9C3E7"/>
  </w:style>
  <w:style w:type="paragraph" w:customStyle="1" w:styleId="6E9E0CBB73B74069A3687189DA1916B2">
    <w:name w:val="6E9E0CBB73B74069A3687189DA1916B2"/>
  </w:style>
  <w:style w:type="paragraph" w:customStyle="1" w:styleId="80C15AA795064D9B9A274826684FFB0F">
    <w:name w:val="80C15AA795064D9B9A274826684FFB0F"/>
  </w:style>
  <w:style w:type="paragraph" w:customStyle="1" w:styleId="86E3C00B85404793B076AF30F378DDB0">
    <w:name w:val="86E3C00B85404793B076AF30F378DDB0"/>
  </w:style>
  <w:style w:type="paragraph" w:customStyle="1" w:styleId="8076E39B8C47476DAF1AA78847B7010E">
    <w:name w:val="8076E39B8C47476DAF1AA78847B7010E"/>
  </w:style>
  <w:style w:type="paragraph" w:customStyle="1" w:styleId="AAFF85CA64DB49DFBBB7CCE0AB9F8F82">
    <w:name w:val="AAFF85CA64DB49DFBBB7CCE0AB9F8F82"/>
  </w:style>
  <w:style w:type="paragraph" w:customStyle="1" w:styleId="38AC7322644E4663A14E1294C8345D08">
    <w:name w:val="38AC7322644E4663A14E1294C8345D08"/>
  </w:style>
  <w:style w:type="paragraph" w:customStyle="1" w:styleId="7FE87BB28F374C768F7AD1A70B30CC74">
    <w:name w:val="7FE87BB28F374C768F7AD1A70B30CC74"/>
  </w:style>
  <w:style w:type="paragraph" w:customStyle="1" w:styleId="081845A40D6E40F3AF1D3D1DC40850F5">
    <w:name w:val="081845A40D6E40F3AF1D3D1DC40850F5"/>
  </w:style>
  <w:style w:type="paragraph" w:customStyle="1" w:styleId="8EE61DD1CF0C40A984FC7BC5B37B02F5">
    <w:name w:val="8EE61DD1CF0C40A984FC7BC5B37B02F5"/>
  </w:style>
  <w:style w:type="paragraph" w:customStyle="1" w:styleId="D1869AC1725146B4B6E1E48A2C218E26">
    <w:name w:val="D1869AC1725146B4B6E1E48A2C218E26"/>
  </w:style>
  <w:style w:type="paragraph" w:customStyle="1" w:styleId="070374247C3E4621BA87C2154BE05D1D">
    <w:name w:val="070374247C3E4621BA87C2154BE05D1D"/>
  </w:style>
  <w:style w:type="paragraph" w:customStyle="1" w:styleId="60D4BDD560EE45FC860F893898151FBA">
    <w:name w:val="60D4BDD560EE45FC860F893898151FBA"/>
  </w:style>
  <w:style w:type="paragraph" w:customStyle="1" w:styleId="CED45EB8AB784E5191998CB05E7EF44E">
    <w:name w:val="CED45EB8AB784E5191998CB05E7EF44E"/>
  </w:style>
  <w:style w:type="paragraph" w:customStyle="1" w:styleId="EDC4EF6CD766476FBA777D8FFF9E1821">
    <w:name w:val="EDC4EF6CD766476FBA777D8FFF9E1821"/>
  </w:style>
  <w:style w:type="paragraph" w:customStyle="1" w:styleId="AE08DAEB94C34E799CFF06908A8008E6">
    <w:name w:val="AE08DAEB94C34E799CFF06908A8008E6"/>
  </w:style>
  <w:style w:type="paragraph" w:customStyle="1" w:styleId="D7B7F68AB05149B2B384237E6A875005">
    <w:name w:val="D7B7F68AB05149B2B384237E6A875005"/>
  </w:style>
  <w:style w:type="paragraph" w:customStyle="1" w:styleId="B307474BD7E44E7196E755DD220A84AD">
    <w:name w:val="B307474BD7E44E7196E755DD220A84AD"/>
  </w:style>
  <w:style w:type="paragraph" w:customStyle="1" w:styleId="195839649CCC48F68A0A3BEAAC9972CF">
    <w:name w:val="195839649CCC48F68A0A3BEAAC9972CF"/>
  </w:style>
  <w:style w:type="paragraph" w:customStyle="1" w:styleId="CC9179E636604FE7A17443203D8F65DA">
    <w:name w:val="CC9179E636604FE7A17443203D8F65DA"/>
  </w:style>
  <w:style w:type="paragraph" w:customStyle="1" w:styleId="23A6FB1118D948C39FA909FDA42ACA5D">
    <w:name w:val="23A6FB1118D948C39FA909FDA42ACA5D"/>
  </w:style>
  <w:style w:type="paragraph" w:customStyle="1" w:styleId="AD1531802D7A483A9ACE743F947584E7">
    <w:name w:val="AD1531802D7A483A9ACE743F947584E7"/>
  </w:style>
  <w:style w:type="paragraph" w:customStyle="1" w:styleId="BE25F4CCF001408CB20D91293D1337E4">
    <w:name w:val="BE25F4CCF001408CB20D91293D1337E4"/>
  </w:style>
  <w:style w:type="paragraph" w:customStyle="1" w:styleId="0C149AB706CE453B9896527AE86B2608">
    <w:name w:val="0C149AB706CE453B9896527AE86B2608"/>
  </w:style>
  <w:style w:type="paragraph" w:customStyle="1" w:styleId="6556CF33FF1A41F5961043B3B392CB04">
    <w:name w:val="6556CF33FF1A41F5961043B3B392CB04"/>
  </w:style>
  <w:style w:type="paragraph" w:customStyle="1" w:styleId="F453DF108A2E48C8A6E8447C16D25A82">
    <w:name w:val="F453DF108A2E48C8A6E8447C16D25A82"/>
  </w:style>
  <w:style w:type="paragraph" w:customStyle="1" w:styleId="F62E84DC8A324A0FB74B25252600A677">
    <w:name w:val="F62E84DC8A324A0FB74B25252600A677"/>
  </w:style>
  <w:style w:type="paragraph" w:styleId="Textoindependiente">
    <w:name w:val="Body Text"/>
    <w:basedOn w:val="Normal"/>
    <w:link w:val="TextoindependienteCar"/>
    <w:uiPriority w:val="7"/>
    <w:unhideWhenUsed/>
    <w:qFormat/>
    <w:pPr>
      <w:spacing w:after="220" w:line="180" w:lineRule="atLeast"/>
      <w:ind w:left="720"/>
      <w:jc w:val="both"/>
    </w:pPr>
    <w:rPr>
      <w:rFonts w:eastAsia="Times New Roman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7"/>
    <w:rPr>
      <w:rFonts w:eastAsia="Times New Roman" w:cs="Times New Roman"/>
      <w:lang w:val="es-ES" w:eastAsia="en-US"/>
    </w:rPr>
  </w:style>
  <w:style w:type="paragraph" w:customStyle="1" w:styleId="BEDCE4E5159E4AC5ABCAAE12A6165DFA">
    <w:name w:val="BEDCE4E5159E4AC5ABCAAE12A6165DFA"/>
  </w:style>
  <w:style w:type="paragraph" w:customStyle="1" w:styleId="5F1D4D562D464E4EAC2041E3F189DE64">
    <w:name w:val="5F1D4D562D464E4EAC2041E3F189DE64"/>
    <w:rsid w:val="002C3C9F"/>
  </w:style>
  <w:style w:type="paragraph" w:customStyle="1" w:styleId="42006A188C744EF39D2D1B16ED7BFE51">
    <w:name w:val="42006A188C744EF39D2D1B16ED7BFE51"/>
    <w:rsid w:val="002C3C9F"/>
  </w:style>
  <w:style w:type="paragraph" w:customStyle="1" w:styleId="5EFC01626A74445A8198BCDFFFB1AFF5">
    <w:name w:val="5EFC01626A74445A8198BCDFFFB1AFF5"/>
    <w:rsid w:val="002C3C9F"/>
  </w:style>
  <w:style w:type="paragraph" w:customStyle="1" w:styleId="8DF2489666974FA9A81A6034EBE6F88A">
    <w:name w:val="8DF2489666974FA9A81A6034EBE6F88A"/>
    <w:rsid w:val="002C3C9F"/>
  </w:style>
  <w:style w:type="paragraph" w:customStyle="1" w:styleId="7898CE395BE848239EC0A78BE6815E77">
    <w:name w:val="7898CE395BE848239EC0A78BE6815E77"/>
    <w:rsid w:val="002C3C9F"/>
  </w:style>
  <w:style w:type="paragraph" w:customStyle="1" w:styleId="36970AEA01D04200B7AEEDF42A3C4218">
    <w:name w:val="36970AEA01D04200B7AEEDF42A3C4218"/>
    <w:rsid w:val="002C3C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C3D90-6B95-49A2-8DC1-278ACB3EB2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{E73B0CCB-5B42-44F9-97D8-F21B6B9930DD}tf02804953_win32.dotx</Template>
  <TotalTime>376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bruno-pc</dc:creator>
  <cp:lastModifiedBy>bruno rios</cp:lastModifiedBy>
  <cp:revision>2</cp:revision>
  <dcterms:created xsi:type="dcterms:W3CDTF">2022-01-10T16:44:00Z</dcterms:created>
  <dcterms:modified xsi:type="dcterms:W3CDTF">2022-01-10T23:00:00Z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